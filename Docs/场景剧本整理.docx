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72E" w:rsidRDefault="0087372E" w:rsidP="005F1EA0">
      <w:pPr>
        <w:pStyle w:val="Title"/>
      </w:pPr>
      <w:r>
        <w:rPr>
          <w:rFonts w:hint="eastAsia"/>
        </w:rPr>
        <w:t>场景剧本</w:t>
      </w:r>
    </w:p>
    <w:p w:rsidR="0087372E" w:rsidRDefault="0087372E" w:rsidP="00665110">
      <w:pPr>
        <w:jc w:val="left"/>
        <w:rPr>
          <w:b/>
        </w:rPr>
      </w:pPr>
      <w:r w:rsidRPr="005F1EA0">
        <w:rPr>
          <w:rStyle w:val="SubtitleChar"/>
          <w:rFonts w:hint="eastAsia"/>
          <w:bCs/>
          <w:szCs w:val="32"/>
        </w:rPr>
        <w:t>质检：</w:t>
      </w:r>
      <w:r w:rsidRPr="00A23AE9">
        <w:rPr>
          <w:rFonts w:hint="eastAsia"/>
          <w:color w:val="FF0000"/>
        </w:rPr>
        <w:t>（技术人员直接远程处理没有对任何负责人报备的情况如何处理）</w:t>
      </w:r>
    </w:p>
    <w:p w:rsidR="0087372E" w:rsidRDefault="0087372E" w:rsidP="000E7767">
      <w:pPr>
        <w:pStyle w:val="ListParagraph"/>
        <w:numPr>
          <w:ilvl w:val="0"/>
          <w:numId w:val="1"/>
        </w:numPr>
        <w:ind w:firstLineChars="0"/>
      </w:pPr>
      <w:r w:rsidRPr="005F1EA0">
        <w:t>ZJ</w:t>
      </w:r>
      <w:r w:rsidRPr="005F1EA0">
        <w:rPr>
          <w:rFonts w:hint="eastAsia"/>
        </w:rPr>
        <w:t>准备开始一天的工作，打开邮箱查看一下系统推送的各项目运行状态的表格，存在异常的项目会排列在表格的最上面，他很快就看到了存在问题以及还未处理的项目，根据这些信息的提醒他开始对各个异常项目的维修情况进行检查，并开始联系各个负责人开始一天的工作。</w:t>
      </w:r>
    </w:p>
    <w:p w:rsidR="0087372E" w:rsidRDefault="0087372E" w:rsidP="0028689F">
      <w:pPr>
        <w:pStyle w:val="ListParagraph"/>
        <w:ind w:left="360" w:firstLineChars="0" w:firstLine="0"/>
      </w:pPr>
    </w:p>
    <w:p w:rsidR="0087372E" w:rsidRPr="0028689F" w:rsidRDefault="0087372E" w:rsidP="0028689F">
      <w:pPr>
        <w:pStyle w:val="ListParagraph"/>
        <w:numPr>
          <w:ilvl w:val="0"/>
          <w:numId w:val="1"/>
        </w:numPr>
        <w:ind w:firstLineChars="0"/>
        <w:rPr>
          <w:color w:val="3366FF"/>
        </w:rPr>
      </w:pPr>
      <w:r w:rsidRPr="0028689F">
        <w:rPr>
          <w:rFonts w:hint="eastAsia"/>
        </w:rPr>
        <w:t>生产人员完成一台仪器的组装后（接到项目任务书后），</w:t>
      </w:r>
      <w:r w:rsidRPr="0028689F">
        <w:t>ZJ</w:t>
      </w:r>
      <w:r w:rsidRPr="0028689F">
        <w:rPr>
          <w:rFonts w:hint="eastAsia"/>
        </w:rPr>
        <w:t>将仪器</w:t>
      </w:r>
      <w:r w:rsidRPr="0028689F">
        <w:t>UID</w:t>
      </w:r>
      <w:r w:rsidRPr="0028689F">
        <w:rPr>
          <w:rFonts w:hint="eastAsia"/>
        </w:rPr>
        <w:t>、仪器类型信息添加到系统中，保存在该仪器所属的项目目录</w:t>
      </w:r>
    </w:p>
    <w:p w:rsidR="0087372E" w:rsidRPr="005F1EA0" w:rsidRDefault="0087372E" w:rsidP="005F1EA0">
      <w:pPr>
        <w:pStyle w:val="ListParagraph"/>
        <w:ind w:left="360" w:firstLineChars="0" w:firstLine="0"/>
      </w:pPr>
    </w:p>
    <w:p w:rsidR="0087372E" w:rsidRDefault="0087372E" w:rsidP="005F1EA0">
      <w:pPr>
        <w:pStyle w:val="ListParagraph"/>
        <w:numPr>
          <w:ilvl w:val="0"/>
          <w:numId w:val="1"/>
        </w:numPr>
        <w:ind w:firstLineChars="0"/>
      </w:pPr>
      <w:r w:rsidRPr="005F1EA0">
        <w:t>ZJ</w:t>
      </w:r>
      <w:r w:rsidRPr="005F1EA0">
        <w:rPr>
          <w:rFonts w:hint="eastAsia"/>
        </w:rPr>
        <w:t>正在工作，接到售后的电话反馈说</w:t>
      </w:r>
      <w:r w:rsidRPr="005F1EA0">
        <w:t>XX</w:t>
      </w:r>
      <w:r w:rsidRPr="005F1EA0">
        <w:rPr>
          <w:rFonts w:hint="eastAsia"/>
        </w:rPr>
        <w:t>矿上工作人员反应</w:t>
      </w:r>
      <w:r>
        <w:t>DTS</w:t>
      </w:r>
      <w:r w:rsidRPr="005F1EA0">
        <w:rPr>
          <w:rFonts w:hint="eastAsia"/>
        </w:rPr>
        <w:t>监测系统数据不正常，但具体情况描述不清楚，了解完情况后他打开系统找到</w:t>
      </w:r>
      <w:r w:rsidRPr="005F1EA0">
        <w:t>XX</w:t>
      </w:r>
      <w:r w:rsidRPr="005F1EA0">
        <w:rPr>
          <w:rFonts w:hint="eastAsia"/>
        </w:rPr>
        <w:t>矿</w:t>
      </w:r>
      <w:r>
        <w:rPr>
          <w:rFonts w:hint="eastAsia"/>
        </w:rPr>
        <w:t>的问题仪器</w:t>
      </w:r>
      <w:r w:rsidRPr="005F1EA0">
        <w:rPr>
          <w:rFonts w:hint="eastAsia"/>
        </w:rPr>
        <w:t>，将该</w:t>
      </w:r>
      <w:r>
        <w:rPr>
          <w:rFonts w:hint="eastAsia"/>
        </w:rPr>
        <w:t>仪器</w:t>
      </w:r>
      <w:r w:rsidRPr="005F1EA0">
        <w:rPr>
          <w:rFonts w:hint="eastAsia"/>
        </w:rPr>
        <w:t>的运行状态修改为异常并将刚才了解到的问题录入到系统中，完成这项操作后他打电话给工程负责人打电话通知尽快派人维修，工程</w:t>
      </w:r>
      <w:r>
        <w:rPr>
          <w:rFonts w:hint="eastAsia"/>
        </w:rPr>
        <w:t>负责人</w:t>
      </w:r>
      <w:r w:rsidRPr="005F1EA0">
        <w:rPr>
          <w:rFonts w:hint="eastAsia"/>
        </w:rPr>
        <w:t>表示已经收到系统提示邮件并会尽快处理。</w:t>
      </w:r>
    </w:p>
    <w:p w:rsidR="0087372E" w:rsidRPr="00A23AE9" w:rsidRDefault="0087372E" w:rsidP="005F1EA0">
      <w:pPr>
        <w:pStyle w:val="ListParagraph"/>
        <w:ind w:left="360" w:firstLineChars="0" w:firstLine="0"/>
      </w:pPr>
    </w:p>
    <w:p w:rsidR="0087372E" w:rsidRDefault="0087372E" w:rsidP="005E5D7D">
      <w:pPr>
        <w:pStyle w:val="ListParagraph"/>
        <w:numPr>
          <w:ilvl w:val="0"/>
          <w:numId w:val="1"/>
        </w:numPr>
        <w:ind w:firstLineChars="0" w:firstLine="0"/>
      </w:pPr>
      <w:r w:rsidRPr="005F1EA0">
        <w:t>ZJ</w:t>
      </w:r>
      <w:r w:rsidRPr="005F1EA0">
        <w:rPr>
          <w:rFonts w:hint="eastAsia"/>
        </w:rPr>
        <w:t>正在整理工作材料，接到工程人员到现场维修的电话，因为工程人员准备维修的项目无法上网，请求帮助将项目状态改为正在维修，</w:t>
      </w:r>
      <w:r w:rsidRPr="005F1EA0">
        <w:t>ZJ</w:t>
      </w:r>
      <w:r w:rsidRPr="005F1EA0">
        <w:rPr>
          <w:rFonts w:hint="eastAsia"/>
        </w:rPr>
        <w:t>通过跟工程负责人的确认后便从系统中找到</w:t>
      </w:r>
      <w:r w:rsidRPr="005F1EA0">
        <w:t>XX</w:t>
      </w:r>
      <w:r w:rsidRPr="005F1EA0">
        <w:rPr>
          <w:rFonts w:hint="eastAsia"/>
        </w:rPr>
        <w:t>矿</w:t>
      </w:r>
      <w:r>
        <w:t>DTS</w:t>
      </w:r>
      <w:r>
        <w:rPr>
          <w:rFonts w:hint="eastAsia"/>
        </w:rPr>
        <w:t>仪器</w:t>
      </w:r>
      <w:r w:rsidRPr="005F1EA0">
        <w:rPr>
          <w:rFonts w:hint="eastAsia"/>
        </w:rPr>
        <w:t>将其异常状态改为正在维修状态。</w:t>
      </w:r>
      <w:r>
        <w:t>25</w:t>
      </w:r>
      <w:r w:rsidRPr="005F1EA0">
        <w:rPr>
          <w:rFonts w:hint="eastAsia"/>
        </w:rPr>
        <w:t>天后因为某些原因该项目依然没有完成维修工作，</w:t>
      </w:r>
      <w:r w:rsidRPr="00804112">
        <w:rPr>
          <w:rFonts w:hint="eastAsia"/>
        </w:rPr>
        <w:t>此时他接收到系统通知，提示该项目维修仍未完成，</w:t>
      </w:r>
      <w:r w:rsidRPr="005F1EA0">
        <w:rPr>
          <w:rFonts w:hint="eastAsia"/>
        </w:rPr>
        <w:t>经过与工程负责人的讨论他决定在系统中对该项目进行延期设置，因为他知道该项目如果</w:t>
      </w:r>
      <w:r w:rsidRPr="005F1EA0">
        <w:t>30</w:t>
      </w:r>
      <w:r w:rsidRPr="005F1EA0">
        <w:rPr>
          <w:rFonts w:hint="eastAsia"/>
        </w:rPr>
        <w:t>内依然没有维修完成的话系统会向高层领导推送异常信息，因为公司各部门正在对这个项目进行维修工作，他认为暂时没必要向高层推送，便在系统中找到</w:t>
      </w:r>
      <w:r w:rsidRPr="005F1EA0">
        <w:t>XX</w:t>
      </w:r>
      <w:r w:rsidRPr="005F1EA0">
        <w:rPr>
          <w:rFonts w:hint="eastAsia"/>
        </w:rPr>
        <w:t>矿</w:t>
      </w:r>
      <w:r>
        <w:t>DTS</w:t>
      </w:r>
      <w:r>
        <w:rPr>
          <w:rFonts w:hint="eastAsia"/>
        </w:rPr>
        <w:t>仪器</w:t>
      </w:r>
      <w:r w:rsidRPr="005F1EA0">
        <w:rPr>
          <w:rFonts w:hint="eastAsia"/>
        </w:rPr>
        <w:t>将其正在维修状态，改为延期状态</w:t>
      </w:r>
      <w:r>
        <w:rPr>
          <w:rFonts w:hint="eastAsia"/>
        </w:rPr>
        <w:t>延期时间设为</w:t>
      </w:r>
      <w:r>
        <w:t>10</w:t>
      </w:r>
      <w:r>
        <w:rPr>
          <w:rFonts w:hint="eastAsia"/>
        </w:rPr>
        <w:t>天，并在系统中填入了详细的延期原因，他认为延期时限内应该会完成维修，如果遇到困难没有维修完成的话系统会自动向高层领导推送仪器异常的信息，届时高层领导会帮助协调继续完成维修工作。</w:t>
      </w:r>
    </w:p>
    <w:p w:rsidR="0087372E" w:rsidRPr="005F1EA0" w:rsidRDefault="0087372E" w:rsidP="005E5D7D">
      <w:pPr>
        <w:pStyle w:val="ListParagraph"/>
        <w:ind w:left="360" w:firstLineChars="0" w:firstLine="0"/>
      </w:pPr>
    </w:p>
    <w:p w:rsidR="0087372E" w:rsidRDefault="0087372E" w:rsidP="005F1EA0">
      <w:pPr>
        <w:pStyle w:val="ListParagraph"/>
        <w:numPr>
          <w:ilvl w:val="0"/>
          <w:numId w:val="1"/>
        </w:numPr>
        <w:ind w:firstLineChars="0"/>
      </w:pPr>
      <w:r w:rsidRPr="005F1EA0">
        <w:t>ZJ</w:t>
      </w:r>
      <w:r w:rsidRPr="005F1EA0">
        <w:rPr>
          <w:rFonts w:hint="eastAsia"/>
        </w:rPr>
        <w:t>正</w:t>
      </w:r>
      <w:r w:rsidRPr="00804112">
        <w:rPr>
          <w:rFonts w:hint="eastAsia"/>
        </w:rPr>
        <w:t>在外办事</w:t>
      </w:r>
      <w:r w:rsidRPr="005F1EA0">
        <w:rPr>
          <w:rFonts w:hint="eastAsia"/>
          <w:color w:val="FF0000"/>
        </w:rPr>
        <w:t>（忙完后忘掉了刚才事，不对系统进行任何操作）</w:t>
      </w:r>
      <w:r w:rsidRPr="005F1EA0">
        <w:rPr>
          <w:rFonts w:hint="eastAsia"/>
        </w:rPr>
        <w:t>，这时接到工程人员的电话向他汇报</w:t>
      </w:r>
      <w:r w:rsidRPr="005F1EA0">
        <w:t>XX</w:t>
      </w:r>
      <w:r w:rsidRPr="005F1EA0">
        <w:rPr>
          <w:rFonts w:hint="eastAsia"/>
        </w:rPr>
        <w:t>矿</w:t>
      </w:r>
      <w:r w:rsidRPr="00804112">
        <w:t>DTS</w:t>
      </w:r>
      <w:r w:rsidRPr="00804112">
        <w:rPr>
          <w:rFonts w:hint="eastAsia"/>
        </w:rPr>
        <w:t>仪器</w:t>
      </w:r>
      <w:r w:rsidRPr="005F1EA0">
        <w:rPr>
          <w:rFonts w:hint="eastAsia"/>
        </w:rPr>
        <w:t>维修完毕并且详细的维修报告已经发送给他，希望他尽快审核，他回到公司后打开邮箱详细的分析了工程人员的维修报告认为这次维修任务已经圆满完成，他打开系统找到</w:t>
      </w:r>
      <w:r w:rsidRPr="005F1EA0">
        <w:t>XX</w:t>
      </w:r>
      <w:r w:rsidRPr="005F1EA0">
        <w:rPr>
          <w:rFonts w:hint="eastAsia"/>
        </w:rPr>
        <w:t>矿</w:t>
      </w:r>
      <w:r w:rsidRPr="00804112">
        <w:t>DTS</w:t>
      </w:r>
      <w:r w:rsidRPr="00804112">
        <w:rPr>
          <w:rFonts w:hint="eastAsia"/>
        </w:rPr>
        <w:t>仪器</w:t>
      </w:r>
      <w:r w:rsidRPr="005F1EA0">
        <w:rPr>
          <w:rFonts w:hint="eastAsia"/>
        </w:rPr>
        <w:t>，将该矿正在维修的状态改为了维修完成，并备注了维修人员的维修内容。</w:t>
      </w:r>
    </w:p>
    <w:p w:rsidR="0087372E" w:rsidRPr="00665110" w:rsidRDefault="0087372E" w:rsidP="00804112">
      <w:pPr>
        <w:pStyle w:val="Subtitle"/>
        <w:jc w:val="left"/>
      </w:pPr>
      <w:r>
        <w:rPr>
          <w:rFonts w:ascii="Calibri" w:hAnsi="Calibri"/>
          <w:b w:val="0"/>
          <w:bCs w:val="0"/>
          <w:kern w:val="2"/>
          <w:sz w:val="21"/>
          <w:szCs w:val="22"/>
        </w:rPr>
        <w:br w:type="page"/>
      </w:r>
      <w:r>
        <w:rPr>
          <w:rFonts w:hint="eastAsia"/>
        </w:rPr>
        <w:t>工程：</w:t>
      </w:r>
    </w:p>
    <w:p w:rsidR="0087372E" w:rsidRPr="00EE0DC7" w:rsidRDefault="0087372E" w:rsidP="00EE0DC7">
      <w:pPr>
        <w:pStyle w:val="ListParagraph"/>
        <w:numPr>
          <w:ilvl w:val="0"/>
          <w:numId w:val="2"/>
        </w:numPr>
        <w:ind w:firstLineChars="0"/>
        <w:rPr>
          <w:strike/>
        </w:rPr>
      </w:pPr>
      <w:r w:rsidRPr="00EE0DC7">
        <w:t>GC</w:t>
      </w:r>
      <w:r w:rsidRPr="00EE0DC7">
        <w:rPr>
          <w:rFonts w:hint="eastAsia"/>
        </w:rPr>
        <w:t>开始了一天的工作，因为他负责工程方面的工作，所以他这时正在去往项目现场的路上，这时手机收到了新邮件的提示，他打开邮箱，看到邮件的标题是“</w:t>
      </w:r>
      <w:r w:rsidRPr="00EE0DC7">
        <w:t>XX</w:t>
      </w:r>
      <w:r w:rsidRPr="00EE0DC7">
        <w:rPr>
          <w:rFonts w:hint="eastAsia"/>
        </w:rPr>
        <w:t>矿</w:t>
      </w:r>
      <w:r w:rsidRPr="00EE0DC7">
        <w:t>XX</w:t>
      </w:r>
      <w:r w:rsidRPr="00EE0DC7">
        <w:rPr>
          <w:rFonts w:hint="eastAsia"/>
        </w:rPr>
        <w:t>系统异常”，他知道这是一封系统推送的邮件并打开了这封邮件，邮件的正文是项目异常问题的简单描述以及异常发生的时间，在邮件最后还备注了该项目产品负责人（</w:t>
      </w:r>
      <w:r w:rsidRPr="00EE0DC7">
        <w:rPr>
          <w:rFonts w:hint="eastAsia"/>
          <w:color w:val="FF0000"/>
        </w:rPr>
        <w:t>研发，生产人员</w:t>
      </w:r>
      <w:r w:rsidRPr="00EE0DC7">
        <w:rPr>
          <w:rFonts w:hint="eastAsia"/>
        </w:rPr>
        <w:t>）及项目负责人的联系方式，他看了邮件中异常问题的描述发现自己并不能找出发生问题的具体原因，这时他直接通过点击邮箱中产品负责人的电话与对方进行了联系，表明通话来意后对方表示已经收到了邮件提示，并已经对问题做出了相关的分析，通过沟通他决定派一名工程人员到该项目现场进行维修，正在考虑人选的时候他想到刚好有一名工程人员在该项目附近进行维修工作，他马上打电话通知这名工程人员处理完手头上的项目后接着去该项目进行维修。</w:t>
      </w:r>
    </w:p>
    <w:p w:rsidR="0087372E" w:rsidRPr="00EE0DC7" w:rsidRDefault="0087372E" w:rsidP="00EE0DC7">
      <w:pPr>
        <w:pStyle w:val="ListParagraph"/>
        <w:ind w:left="360" w:firstLineChars="0" w:firstLine="0"/>
        <w:rPr>
          <w:strike/>
        </w:rPr>
      </w:pPr>
    </w:p>
    <w:p w:rsidR="0087372E" w:rsidRPr="00EE0DC7" w:rsidRDefault="0087372E" w:rsidP="00EE0DC7">
      <w:pPr>
        <w:pStyle w:val="ListParagraph"/>
        <w:numPr>
          <w:ilvl w:val="0"/>
          <w:numId w:val="2"/>
        </w:numPr>
        <w:ind w:firstLineChars="0"/>
      </w:pPr>
      <w:r w:rsidRPr="00EE0DC7">
        <w:t>GC</w:t>
      </w:r>
      <w:r w:rsidRPr="00EE0DC7">
        <w:rPr>
          <w:rFonts w:hint="eastAsia"/>
        </w:rPr>
        <w:t>正在矿上维修设备，这时手机收到了新邮件的提示，他打开邮箱看到邮件的标题是“</w:t>
      </w:r>
      <w:r w:rsidRPr="00EE0DC7">
        <w:t>XX</w:t>
      </w:r>
      <w:r w:rsidRPr="00EE0DC7">
        <w:rPr>
          <w:rFonts w:hint="eastAsia"/>
        </w:rPr>
        <w:t>矿系统异常”，这正是他负责的项目，他决定忙完手头上的工作后再跟产品负责人联系如何处理这个异常问题，在他工作接近尾声的时候接到了工程负责人的电话，告诉了他</w:t>
      </w:r>
      <w:r w:rsidRPr="00EE0DC7">
        <w:t>XX</w:t>
      </w:r>
      <w:r w:rsidRPr="00EE0DC7">
        <w:rPr>
          <w:rFonts w:hint="eastAsia"/>
        </w:rPr>
        <w:t>矿异常的原因及维修方案，因为他刚好在附近，所以决定安排他处理完现在的项目后去进行维修。</w:t>
      </w:r>
    </w:p>
    <w:p w:rsidR="0087372E" w:rsidRPr="00EE0DC7" w:rsidRDefault="0087372E" w:rsidP="00EE0DC7">
      <w:pPr>
        <w:pStyle w:val="ListParagraph"/>
        <w:ind w:left="360" w:firstLineChars="0" w:firstLine="0"/>
      </w:pPr>
    </w:p>
    <w:p w:rsidR="0087372E" w:rsidRPr="00EE0DC7" w:rsidRDefault="0087372E" w:rsidP="00EE0DC7">
      <w:pPr>
        <w:pStyle w:val="ListParagraph"/>
        <w:numPr>
          <w:ilvl w:val="0"/>
          <w:numId w:val="2"/>
        </w:numPr>
        <w:ind w:firstLineChars="0"/>
      </w:pPr>
      <w:r w:rsidRPr="00EE0DC7">
        <w:t>GC</w:t>
      </w:r>
      <w:r w:rsidRPr="00EE0DC7">
        <w:rPr>
          <w:rFonts w:hint="eastAsia"/>
        </w:rPr>
        <w:t>到了需要维修的项目现场，首先到设备监控室，在设备电脑上操作监测系统进入技术人员模式，在技术人员的模式下打开系统状态操作间界面，将界面中的异常状态标注改成了维修中，这表示他已经准备开始进行维修工作了，因为他要维修的分站设备在矿井下面，所以他向矿领导申请了下井，得到领导批准后他带好维修需要的工具到达井下分站处开始进行维修，在维修过程中他发根据维修方案维修后依然不能解决异常问题，因为矿井下不能使用通讯设备，并且下井需要向矿领导申请，为了避免给客户造成麻烦和不好的印象，所以他决定使用分站中的交互功能与公司联系，寻求公司产品负责人帮忙做出问题分析和处理方法</w:t>
      </w:r>
      <w:r w:rsidRPr="00EE0DC7">
        <w:rPr>
          <w:rFonts w:hint="eastAsia"/>
          <w:color w:val="FF0000"/>
        </w:rPr>
        <w:t>（怎样才能联系到；是否需要客户同意并开通远程调试服务）</w:t>
      </w:r>
      <w:r w:rsidRPr="00EE0DC7">
        <w:rPr>
          <w:rFonts w:hint="eastAsia"/>
        </w:rPr>
        <w:t>，他先将分站系统设置为调试模式然后打开通讯界面后将现在遇到的问题输入到了通讯窗口并点击了发送按钮，等了一段时间后他看到通讯界中有了信息回复，通过一番沟通和尝试后最终解决的了问题，回到井上与项目负责人汇报了工作后回到休息处将本次的维修过程记录发给了质检负责人和自己部门领导</w:t>
      </w:r>
      <w:r w:rsidRPr="00EE0DC7">
        <w:rPr>
          <w:rFonts w:hint="eastAsia"/>
          <w:color w:val="FF0000"/>
        </w:rPr>
        <w:t>（邮件和短信的形式）</w:t>
      </w:r>
      <w:r w:rsidRPr="00EE0DC7">
        <w:rPr>
          <w:rFonts w:hint="eastAsia"/>
        </w:rPr>
        <w:t>。</w:t>
      </w:r>
      <w:r w:rsidRPr="00EE0DC7">
        <w:rPr>
          <w:rFonts w:hint="eastAsia"/>
          <w:strike/>
        </w:rPr>
        <w:t>很快他便收到了一封标题为“</w:t>
      </w:r>
      <w:r w:rsidRPr="00EE0DC7">
        <w:rPr>
          <w:strike/>
        </w:rPr>
        <w:t>XX</w:t>
      </w:r>
      <w:r w:rsidRPr="00EE0DC7">
        <w:rPr>
          <w:rFonts w:hint="eastAsia"/>
          <w:strike/>
        </w:rPr>
        <w:t>矿异常已修复”的邮件，邮件内容是他的维修记录，他回到公司以后填写好报销单，找到自己部门领导并给领导看了“</w:t>
      </w:r>
      <w:r w:rsidRPr="00EE0DC7">
        <w:rPr>
          <w:strike/>
        </w:rPr>
        <w:t>XX</w:t>
      </w:r>
      <w:r w:rsidRPr="00EE0DC7">
        <w:rPr>
          <w:rFonts w:hint="eastAsia"/>
          <w:strike/>
        </w:rPr>
        <w:t>矿异常已修复”的邮件，部门领导审核后给他的报销单签了字。</w:t>
      </w:r>
    </w:p>
    <w:p w:rsidR="0087372E" w:rsidRPr="00665110" w:rsidRDefault="0087372E" w:rsidP="00EE0DC7">
      <w:pPr>
        <w:pStyle w:val="Subtitle"/>
        <w:jc w:val="left"/>
      </w:pPr>
      <w:r>
        <w:rPr>
          <w:rFonts w:ascii="Calibri" w:hAnsi="Calibri"/>
          <w:b w:val="0"/>
          <w:bCs w:val="0"/>
          <w:kern w:val="2"/>
          <w:sz w:val="21"/>
          <w:szCs w:val="22"/>
        </w:rPr>
        <w:br w:type="page"/>
      </w:r>
      <w:r w:rsidRPr="00665110">
        <w:rPr>
          <w:rFonts w:hint="eastAsia"/>
        </w:rPr>
        <w:t>技术：</w:t>
      </w:r>
    </w:p>
    <w:p w:rsidR="0087372E" w:rsidRPr="00EE0DC7" w:rsidRDefault="0087372E" w:rsidP="00EE0DC7">
      <w:pPr>
        <w:pStyle w:val="ListParagraph"/>
        <w:numPr>
          <w:ilvl w:val="0"/>
          <w:numId w:val="3"/>
        </w:numPr>
        <w:ind w:firstLineChars="0"/>
      </w:pPr>
      <w:r w:rsidRPr="00EE0DC7">
        <w:t>JS</w:t>
      </w:r>
      <w:r w:rsidRPr="00EE0DC7">
        <w:rPr>
          <w:rFonts w:hint="eastAsia"/>
        </w:rPr>
        <w:t>开始了一天的工作，他正在做一个新项目的开发，这时收到了一个新邮件的提示，他打开邮箱看到有一封标题为“</w:t>
      </w:r>
      <w:r w:rsidRPr="00EE0DC7">
        <w:t>XX</w:t>
      </w:r>
      <w:r w:rsidRPr="00EE0DC7">
        <w:rPr>
          <w:rFonts w:hint="eastAsia"/>
        </w:rPr>
        <w:t>矿</w:t>
      </w:r>
      <w:r>
        <w:t>DTS</w:t>
      </w:r>
      <w:r w:rsidRPr="00EE0DC7">
        <w:rPr>
          <w:rFonts w:hint="eastAsia"/>
        </w:rPr>
        <w:t>系统异常数据”，他打开邮件看到内容是对该项目异常问题比较详细的描述，并标注了异常发生的时间，在邮件最后还备注了该项目负责人和销售代表的联系方式，他还看到该邮件中有一个名为“</w:t>
      </w:r>
      <w:r w:rsidRPr="00EE0DC7">
        <w:t>XX</w:t>
      </w:r>
      <w:r w:rsidRPr="00EE0DC7">
        <w:rPr>
          <w:rFonts w:hint="eastAsia"/>
        </w:rPr>
        <w:t>矿运行数据”的附件，他下载并打开了附件，附件中的内容是</w:t>
      </w:r>
      <w:r>
        <w:rPr>
          <w:rFonts w:hint="eastAsia"/>
        </w:rPr>
        <w:t>该仪器</w:t>
      </w:r>
      <w:r w:rsidRPr="00EE0DC7">
        <w:rPr>
          <w:rFonts w:hint="eastAsia"/>
        </w:rPr>
        <w:t>异常发生时的运行数据，他通过分析运行数据找到了项目异常发生的具体原因，这时他接到了工程负责人的电话询问</w:t>
      </w:r>
      <w:r w:rsidRPr="00EE0DC7">
        <w:t>XX</w:t>
      </w:r>
      <w:r w:rsidRPr="00EE0DC7">
        <w:rPr>
          <w:rFonts w:hint="eastAsia"/>
        </w:rPr>
        <w:t>矿的异常情况，因为已经对异常问题做了分析便直接与工程负责人交流了分析结果和处理方案。</w:t>
      </w:r>
    </w:p>
    <w:p w:rsidR="0087372E" w:rsidRPr="00EE0DC7" w:rsidRDefault="0087372E" w:rsidP="00EE0DC7">
      <w:pPr>
        <w:pStyle w:val="ListParagraph"/>
        <w:ind w:left="360" w:firstLineChars="0" w:firstLine="0"/>
      </w:pPr>
    </w:p>
    <w:p w:rsidR="0087372E" w:rsidRPr="00EE0DC7" w:rsidRDefault="0087372E" w:rsidP="00EE0DC7">
      <w:pPr>
        <w:pStyle w:val="ListParagraph"/>
        <w:numPr>
          <w:ilvl w:val="0"/>
          <w:numId w:val="3"/>
        </w:numPr>
        <w:ind w:firstLineChars="0"/>
      </w:pPr>
      <w:r w:rsidRPr="00EE0DC7">
        <w:t>JS</w:t>
      </w:r>
      <w:r w:rsidRPr="00EE0DC7">
        <w:rPr>
          <w:rFonts w:hint="eastAsia"/>
        </w:rPr>
        <w:t>正在处理工作时，收到了一个系统推送的“</w:t>
      </w:r>
      <w:r w:rsidRPr="00EE0DC7">
        <w:t>XX</w:t>
      </w:r>
      <w:r w:rsidRPr="00EE0DC7">
        <w:rPr>
          <w:rFonts w:hint="eastAsia"/>
        </w:rPr>
        <w:t>矿</w:t>
      </w:r>
      <w:r>
        <w:t>D</w:t>
      </w:r>
      <w:r w:rsidRPr="00C602B8">
        <w:t>TS</w:t>
      </w:r>
      <w:r w:rsidRPr="00C602B8">
        <w:rPr>
          <w:rFonts w:hint="eastAsia"/>
        </w:rPr>
        <w:t>仪器</w:t>
      </w:r>
      <w:r w:rsidRPr="00EE0DC7">
        <w:rPr>
          <w:rFonts w:hint="eastAsia"/>
        </w:rPr>
        <w:t>”的交互消息，打开查看内容是一名工程人员正在井下维修，根据之前给出的维修方案进行维修后依然不能解决问题，并详细的描述了维修过程和现在的异常症状，根据邮件中的内容他很快做出了进一步的分析并使用系统将维修处理方案通过系统发送给了现场等待的工程人员，过了一会便收到了工程人员维修完成的信息。</w:t>
      </w:r>
    </w:p>
    <w:p w:rsidR="0087372E" w:rsidRPr="00EE0DC7" w:rsidRDefault="0087372E" w:rsidP="00EE0DC7">
      <w:pPr>
        <w:pStyle w:val="ListParagraph"/>
        <w:ind w:left="360" w:firstLineChars="0" w:firstLine="0"/>
      </w:pPr>
    </w:p>
    <w:p w:rsidR="0087372E" w:rsidRPr="00C602B8" w:rsidRDefault="0087372E" w:rsidP="00C602B8">
      <w:pPr>
        <w:pStyle w:val="ListParagraph"/>
        <w:numPr>
          <w:ilvl w:val="0"/>
          <w:numId w:val="3"/>
        </w:numPr>
        <w:ind w:firstLineChars="0"/>
      </w:pPr>
      <w:r w:rsidRPr="00C602B8">
        <w:rPr>
          <w:rFonts w:hint="eastAsia"/>
        </w:rPr>
        <w:t>与工程人员交流后，</w:t>
      </w:r>
      <w:r w:rsidRPr="00C602B8">
        <w:t>JS</w:t>
      </w:r>
      <w:r w:rsidRPr="00C602B8">
        <w:rPr>
          <w:rFonts w:hint="eastAsia"/>
        </w:rPr>
        <w:t>依然没能通过交流弄清问题原因，因此想要远程调试系统，自己看看现场情况。他打开问题邮件，拨通邮件中销售代表电话，告知需要远程调试，要请用户打开远程调试服务程序。打开调试软件，不久，看到调试软件中显示该项目仪器状态为已上线，</w:t>
      </w:r>
      <w:r w:rsidRPr="00C602B8">
        <w:t>JS</w:t>
      </w:r>
      <w:r w:rsidRPr="00C602B8">
        <w:rPr>
          <w:rFonts w:hint="eastAsia"/>
        </w:rPr>
        <w:t>通过调试，弄清了现场仪器的问题，并告知工程人员处理办法。</w:t>
      </w:r>
    </w:p>
    <w:p w:rsidR="0087372E" w:rsidRPr="00665110" w:rsidRDefault="0087372E" w:rsidP="00C602B8">
      <w:pPr>
        <w:pStyle w:val="Subtitle"/>
        <w:jc w:val="left"/>
      </w:pPr>
      <w:r>
        <w:rPr>
          <w:rFonts w:hint="eastAsia"/>
        </w:rPr>
        <w:t>市场：</w:t>
      </w:r>
    </w:p>
    <w:p w:rsidR="0087372E" w:rsidRPr="00C602B8" w:rsidRDefault="0087372E" w:rsidP="00EE0DC7">
      <w:pPr>
        <w:pStyle w:val="ListParagraph"/>
        <w:numPr>
          <w:ilvl w:val="0"/>
          <w:numId w:val="4"/>
        </w:numPr>
        <w:ind w:firstLineChars="0"/>
      </w:pPr>
      <w:r w:rsidRPr="00C602B8">
        <w:t>SC</w:t>
      </w:r>
      <w:r w:rsidRPr="00C602B8">
        <w:rPr>
          <w:rFonts w:hint="eastAsia"/>
        </w:rPr>
        <w:t>正在工作时接到了一个新项目的通知，在了解了项目信息后便开始编写项目任务书同时也在系统中新建了这个项目并录入了项目任务书中相同的内容，编写完成后他将任务书派发给各个相关部门，让大家都开始准备项目内容。</w:t>
      </w:r>
    </w:p>
    <w:p w:rsidR="0087372E" w:rsidRPr="003F00B2" w:rsidRDefault="0087372E" w:rsidP="00C602B8">
      <w:pPr>
        <w:pStyle w:val="Subtitle"/>
        <w:jc w:val="left"/>
      </w:pPr>
      <w:r>
        <w:rPr>
          <w:rFonts w:hint="eastAsia"/>
        </w:rPr>
        <w:t>用户：</w:t>
      </w:r>
    </w:p>
    <w:p w:rsidR="0087372E" w:rsidRPr="00C602B8" w:rsidRDefault="0087372E" w:rsidP="00EE0DC7">
      <w:pPr>
        <w:pStyle w:val="ListParagraph"/>
        <w:numPr>
          <w:ilvl w:val="0"/>
          <w:numId w:val="5"/>
        </w:numPr>
        <w:ind w:firstLineChars="0"/>
      </w:pPr>
      <w:r w:rsidRPr="00C602B8">
        <w:t>YH</w:t>
      </w:r>
      <w:r w:rsidRPr="00C602B8">
        <w:rPr>
          <w:rFonts w:hint="eastAsia"/>
        </w:rPr>
        <w:t>在监控室查看各个监控设备的运行情况，检查过程中他发现</w:t>
      </w:r>
      <w:r w:rsidRPr="00C602B8">
        <w:t>DTS</w:t>
      </w:r>
      <w:r w:rsidRPr="00C602B8">
        <w:rPr>
          <w:rFonts w:hint="eastAsia"/>
        </w:rPr>
        <w:t>的监测温度有些异常，因为他平时只负责机房工作并不知道该设备厂家的联系方式，这时他发现</w:t>
      </w:r>
      <w:r w:rsidRPr="00C602B8">
        <w:t>DTS</w:t>
      </w:r>
      <w:r w:rsidRPr="00C602B8">
        <w:rPr>
          <w:rFonts w:hint="eastAsia"/>
        </w:rPr>
        <w:t>系统软件中有一个问题反馈的选项，他点击问题反馈后系统弹出了一个录入问题的窗口，他将自己发现的问题填入到了反馈窗口，并点击了提交按钮，</w:t>
      </w:r>
      <w:r w:rsidRPr="008B4548">
        <w:rPr>
          <w:rFonts w:hint="eastAsia"/>
        </w:rPr>
        <w:t>时间没过多久他便看到</w:t>
      </w:r>
      <w:r w:rsidRPr="008B4548">
        <w:t>DTS</w:t>
      </w:r>
      <w:r w:rsidRPr="008B4548">
        <w:rPr>
          <w:rFonts w:hint="eastAsia"/>
        </w:rPr>
        <w:t>监控系统弹出了一个窗口，内容是</w:t>
      </w:r>
      <w:r>
        <w:rPr>
          <w:rFonts w:hint="eastAsia"/>
        </w:rPr>
        <w:t>需要通过远程操作来解决异常问题，并申请允许</w:t>
      </w:r>
      <w:r w:rsidRPr="00C602B8">
        <w:rPr>
          <w:rFonts w:hint="eastAsia"/>
        </w:rPr>
        <w:t>远程对设备进行维护</w:t>
      </w:r>
      <w:r>
        <w:rPr>
          <w:rFonts w:hint="eastAsia"/>
        </w:rPr>
        <w:t>操作</w:t>
      </w:r>
      <w:bookmarkStart w:id="0" w:name="_GoBack"/>
      <w:bookmarkEnd w:id="0"/>
      <w:r w:rsidRPr="00C602B8">
        <w:rPr>
          <w:rFonts w:hint="eastAsia"/>
        </w:rPr>
        <w:t>，他跟领导申请后经过批准点击了同意按钮，不久后领导便打来电话说厂家说已经维修完成让他再次检查设备运行情况，他马上查看设备运行情况发现异常确实已经修复完成并及时向领导进行了汇报。</w:t>
      </w:r>
    </w:p>
    <w:p w:rsidR="0087372E" w:rsidRPr="00E066ED" w:rsidRDefault="0087372E" w:rsidP="00C602B8">
      <w:pPr>
        <w:pStyle w:val="Subtitle"/>
        <w:jc w:val="left"/>
      </w:pPr>
      <w:r>
        <w:rPr>
          <w:rFonts w:hint="eastAsia"/>
        </w:rPr>
        <w:t>生产：</w:t>
      </w:r>
    </w:p>
    <w:p w:rsidR="0087372E" w:rsidRPr="00C602B8" w:rsidRDefault="0087372E" w:rsidP="00EE0DC7">
      <w:pPr>
        <w:pStyle w:val="ListParagraph"/>
        <w:numPr>
          <w:ilvl w:val="0"/>
          <w:numId w:val="6"/>
        </w:numPr>
        <w:ind w:firstLineChars="0"/>
      </w:pPr>
      <w:r w:rsidRPr="00C602B8">
        <w:t>SC</w:t>
      </w:r>
      <w:r w:rsidRPr="00C602B8">
        <w:rPr>
          <w:rFonts w:hint="eastAsia"/>
        </w:rPr>
        <w:t>收到发货通知单，开始根据发货通知单上的内容整理准备打包的设备，他首先对项目中使用的软件系统进行了基本的配置，并根据产品编号将设备</w:t>
      </w:r>
      <w:r w:rsidRPr="00C602B8">
        <w:t>ID</w:t>
      </w:r>
      <w:r w:rsidRPr="00C602B8">
        <w:rPr>
          <w:rFonts w:hint="eastAsia"/>
        </w:rPr>
        <w:t>录入到了软件中，经过反复确认无误后便将设备一一打包准备发货。</w:t>
      </w:r>
    </w:p>
    <w:sectPr w:rsidR="0087372E" w:rsidRPr="00C602B8" w:rsidSect="001D6E6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72E" w:rsidRDefault="0087372E">
      <w:r>
        <w:separator/>
      </w:r>
    </w:p>
  </w:endnote>
  <w:endnote w:type="continuationSeparator" w:id="0">
    <w:p w:rsidR="0087372E" w:rsidRDefault="008737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72E" w:rsidRDefault="008737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72E" w:rsidRDefault="008737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72E" w:rsidRDefault="008737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72E" w:rsidRDefault="0087372E">
      <w:r>
        <w:separator/>
      </w:r>
    </w:p>
  </w:footnote>
  <w:footnote w:type="continuationSeparator" w:id="0">
    <w:p w:rsidR="0087372E" w:rsidRDefault="008737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72E" w:rsidRDefault="008737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72E" w:rsidRDefault="0087372E" w:rsidP="00770D11">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72E" w:rsidRDefault="008737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A7F"/>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8BF45B1"/>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59D4B6A"/>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52B61FF"/>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4460566D"/>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7153680"/>
    <w:multiLevelType w:val="hybridMultilevel"/>
    <w:tmpl w:val="A84AB41A"/>
    <w:lvl w:ilvl="0" w:tplc="B5B0D5C2">
      <w:start w:val="1"/>
      <w:numFmt w:val="decimal"/>
      <w:lvlText w:val="%1."/>
      <w:lvlJc w:val="left"/>
      <w:pPr>
        <w:ind w:left="360" w:hanging="360"/>
      </w:pPr>
      <w:rPr>
        <w:rFonts w:cs="Times New Roman" w:hint="default"/>
        <w:strike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6726"/>
    <w:rsid w:val="00014868"/>
    <w:rsid w:val="000351DB"/>
    <w:rsid w:val="000679B0"/>
    <w:rsid w:val="0008127C"/>
    <w:rsid w:val="000A4FBA"/>
    <w:rsid w:val="000A5688"/>
    <w:rsid w:val="000B12F6"/>
    <w:rsid w:val="000C7CF7"/>
    <w:rsid w:val="000E759B"/>
    <w:rsid w:val="000E7767"/>
    <w:rsid w:val="000F5CAA"/>
    <w:rsid w:val="00106E40"/>
    <w:rsid w:val="00113846"/>
    <w:rsid w:val="00194FE1"/>
    <w:rsid w:val="001C13FB"/>
    <w:rsid w:val="001C4EE5"/>
    <w:rsid w:val="001D6E61"/>
    <w:rsid w:val="001F6029"/>
    <w:rsid w:val="002029D0"/>
    <w:rsid w:val="00225583"/>
    <w:rsid w:val="00276151"/>
    <w:rsid w:val="00283C27"/>
    <w:rsid w:val="0028689F"/>
    <w:rsid w:val="002A5B14"/>
    <w:rsid w:val="002A68D7"/>
    <w:rsid w:val="002B1431"/>
    <w:rsid w:val="002C114A"/>
    <w:rsid w:val="002C1D10"/>
    <w:rsid w:val="002D7047"/>
    <w:rsid w:val="002E2ADA"/>
    <w:rsid w:val="00317735"/>
    <w:rsid w:val="00342AC0"/>
    <w:rsid w:val="0035595E"/>
    <w:rsid w:val="00374B2E"/>
    <w:rsid w:val="003D6A0E"/>
    <w:rsid w:val="003D765A"/>
    <w:rsid w:val="003F00B2"/>
    <w:rsid w:val="00412371"/>
    <w:rsid w:val="004337A3"/>
    <w:rsid w:val="00491907"/>
    <w:rsid w:val="00497328"/>
    <w:rsid w:val="004B5401"/>
    <w:rsid w:val="004B7FB4"/>
    <w:rsid w:val="004D2AC0"/>
    <w:rsid w:val="00506482"/>
    <w:rsid w:val="0051303C"/>
    <w:rsid w:val="00520180"/>
    <w:rsid w:val="005852DE"/>
    <w:rsid w:val="00592FEA"/>
    <w:rsid w:val="005A2457"/>
    <w:rsid w:val="005A463B"/>
    <w:rsid w:val="005A4F7C"/>
    <w:rsid w:val="005E5D7D"/>
    <w:rsid w:val="005E7427"/>
    <w:rsid w:val="005F1EA0"/>
    <w:rsid w:val="0060253F"/>
    <w:rsid w:val="00652DF8"/>
    <w:rsid w:val="00665110"/>
    <w:rsid w:val="00673909"/>
    <w:rsid w:val="00675E10"/>
    <w:rsid w:val="006A7124"/>
    <w:rsid w:val="006A7E02"/>
    <w:rsid w:val="006D7566"/>
    <w:rsid w:val="006E2DB6"/>
    <w:rsid w:val="006F3950"/>
    <w:rsid w:val="006F3FA4"/>
    <w:rsid w:val="006F5846"/>
    <w:rsid w:val="007011AC"/>
    <w:rsid w:val="00732BE3"/>
    <w:rsid w:val="007410FB"/>
    <w:rsid w:val="00770D11"/>
    <w:rsid w:val="00776CB6"/>
    <w:rsid w:val="007A6AB3"/>
    <w:rsid w:val="007B09C1"/>
    <w:rsid w:val="007B4C92"/>
    <w:rsid w:val="007C0D61"/>
    <w:rsid w:val="007D347B"/>
    <w:rsid w:val="007D7DE2"/>
    <w:rsid w:val="007E6179"/>
    <w:rsid w:val="007F5589"/>
    <w:rsid w:val="00804112"/>
    <w:rsid w:val="00810D43"/>
    <w:rsid w:val="00835342"/>
    <w:rsid w:val="00841890"/>
    <w:rsid w:val="00855688"/>
    <w:rsid w:val="0087372E"/>
    <w:rsid w:val="00874573"/>
    <w:rsid w:val="00882A9E"/>
    <w:rsid w:val="008A406D"/>
    <w:rsid w:val="008A4F1C"/>
    <w:rsid w:val="008B4548"/>
    <w:rsid w:val="008B4FBC"/>
    <w:rsid w:val="00927D72"/>
    <w:rsid w:val="00933DBF"/>
    <w:rsid w:val="00960187"/>
    <w:rsid w:val="00961216"/>
    <w:rsid w:val="00983689"/>
    <w:rsid w:val="009840FC"/>
    <w:rsid w:val="009976D8"/>
    <w:rsid w:val="009A69CD"/>
    <w:rsid w:val="009B6B51"/>
    <w:rsid w:val="009D58B8"/>
    <w:rsid w:val="00A12E68"/>
    <w:rsid w:val="00A23AE9"/>
    <w:rsid w:val="00A23CE8"/>
    <w:rsid w:val="00A26CF6"/>
    <w:rsid w:val="00A55486"/>
    <w:rsid w:val="00A55960"/>
    <w:rsid w:val="00A90B8B"/>
    <w:rsid w:val="00AC2EBF"/>
    <w:rsid w:val="00AD193D"/>
    <w:rsid w:val="00AE1414"/>
    <w:rsid w:val="00B176EE"/>
    <w:rsid w:val="00B33A4C"/>
    <w:rsid w:val="00B40447"/>
    <w:rsid w:val="00B51930"/>
    <w:rsid w:val="00B55B16"/>
    <w:rsid w:val="00B5697D"/>
    <w:rsid w:val="00B638A7"/>
    <w:rsid w:val="00B7358E"/>
    <w:rsid w:val="00B756AA"/>
    <w:rsid w:val="00B81957"/>
    <w:rsid w:val="00B87065"/>
    <w:rsid w:val="00BB3CA9"/>
    <w:rsid w:val="00BB5F23"/>
    <w:rsid w:val="00BF0322"/>
    <w:rsid w:val="00BF109A"/>
    <w:rsid w:val="00C0062E"/>
    <w:rsid w:val="00C11F36"/>
    <w:rsid w:val="00C317DC"/>
    <w:rsid w:val="00C32012"/>
    <w:rsid w:val="00C57C3D"/>
    <w:rsid w:val="00C602B8"/>
    <w:rsid w:val="00C71EDA"/>
    <w:rsid w:val="00C80A83"/>
    <w:rsid w:val="00C84821"/>
    <w:rsid w:val="00C8583E"/>
    <w:rsid w:val="00CC1BC5"/>
    <w:rsid w:val="00CC72E2"/>
    <w:rsid w:val="00CD69E9"/>
    <w:rsid w:val="00CF52AF"/>
    <w:rsid w:val="00D06A14"/>
    <w:rsid w:val="00D155A2"/>
    <w:rsid w:val="00D35F8A"/>
    <w:rsid w:val="00D37F89"/>
    <w:rsid w:val="00D46726"/>
    <w:rsid w:val="00D60A5E"/>
    <w:rsid w:val="00D62548"/>
    <w:rsid w:val="00D641F0"/>
    <w:rsid w:val="00D715DC"/>
    <w:rsid w:val="00D835A3"/>
    <w:rsid w:val="00D95F7F"/>
    <w:rsid w:val="00DA4DF4"/>
    <w:rsid w:val="00DA771E"/>
    <w:rsid w:val="00DC5091"/>
    <w:rsid w:val="00DD4940"/>
    <w:rsid w:val="00DF769D"/>
    <w:rsid w:val="00E03CBD"/>
    <w:rsid w:val="00E04CBD"/>
    <w:rsid w:val="00E066ED"/>
    <w:rsid w:val="00E07135"/>
    <w:rsid w:val="00E275C7"/>
    <w:rsid w:val="00E35981"/>
    <w:rsid w:val="00E43CEA"/>
    <w:rsid w:val="00E56CEF"/>
    <w:rsid w:val="00E679F6"/>
    <w:rsid w:val="00E801C2"/>
    <w:rsid w:val="00E80507"/>
    <w:rsid w:val="00E832A5"/>
    <w:rsid w:val="00E84E1D"/>
    <w:rsid w:val="00EB50E5"/>
    <w:rsid w:val="00EE0DC7"/>
    <w:rsid w:val="00EE2417"/>
    <w:rsid w:val="00EF6984"/>
    <w:rsid w:val="00F13EC3"/>
    <w:rsid w:val="00F3366D"/>
    <w:rsid w:val="00F455FE"/>
    <w:rsid w:val="00F47A7C"/>
    <w:rsid w:val="00F5014E"/>
    <w:rsid w:val="00F5225F"/>
    <w:rsid w:val="00F559E3"/>
    <w:rsid w:val="00F764D4"/>
    <w:rsid w:val="00F87482"/>
    <w:rsid w:val="00F96CE1"/>
    <w:rsid w:val="00FB2832"/>
    <w:rsid w:val="00FC17C1"/>
    <w:rsid w:val="00FC686F"/>
    <w:rsid w:val="00FD553D"/>
    <w:rsid w:val="00FF19D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E61"/>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26CF6"/>
    <w:pPr>
      <w:ind w:firstLineChars="200" w:firstLine="420"/>
    </w:pPr>
  </w:style>
  <w:style w:type="paragraph" w:styleId="Title">
    <w:name w:val="Title"/>
    <w:basedOn w:val="Normal"/>
    <w:next w:val="Normal"/>
    <w:link w:val="TitleChar"/>
    <w:uiPriority w:val="99"/>
    <w:qFormat/>
    <w:locked/>
    <w:rsid w:val="005F1EA0"/>
    <w:pPr>
      <w:spacing w:before="240" w:after="60"/>
      <w:jc w:val="center"/>
      <w:outlineLvl w:val="0"/>
    </w:pPr>
    <w:rPr>
      <w:rFonts w:ascii="Cambria" w:hAnsi="Cambria"/>
      <w:b/>
      <w:bCs/>
      <w:kern w:val="0"/>
      <w:sz w:val="32"/>
      <w:szCs w:val="32"/>
    </w:rPr>
  </w:style>
  <w:style w:type="character" w:customStyle="1" w:styleId="TitleChar">
    <w:name w:val="Title Char"/>
    <w:basedOn w:val="DefaultParagraphFont"/>
    <w:link w:val="Title"/>
    <w:uiPriority w:val="99"/>
    <w:locked/>
    <w:rsid w:val="005F1EA0"/>
    <w:rPr>
      <w:rFonts w:ascii="Cambria" w:hAnsi="Cambria"/>
      <w:b/>
      <w:sz w:val="32"/>
    </w:rPr>
  </w:style>
  <w:style w:type="paragraph" w:styleId="Subtitle">
    <w:name w:val="Subtitle"/>
    <w:basedOn w:val="Normal"/>
    <w:next w:val="Normal"/>
    <w:link w:val="SubtitleChar"/>
    <w:uiPriority w:val="99"/>
    <w:qFormat/>
    <w:locked/>
    <w:rsid w:val="005F1EA0"/>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5F1EA0"/>
    <w:rPr>
      <w:rFonts w:ascii="Cambria" w:hAnsi="Cambria"/>
      <w:b/>
      <w:kern w:val="28"/>
      <w:sz w:val="32"/>
    </w:rPr>
  </w:style>
  <w:style w:type="paragraph" w:styleId="Header">
    <w:name w:val="header"/>
    <w:basedOn w:val="Normal"/>
    <w:link w:val="HeaderChar"/>
    <w:uiPriority w:val="99"/>
    <w:rsid w:val="00770D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53250"/>
    <w:rPr>
      <w:sz w:val="18"/>
      <w:szCs w:val="18"/>
    </w:rPr>
  </w:style>
  <w:style w:type="paragraph" w:styleId="Footer">
    <w:name w:val="footer"/>
    <w:basedOn w:val="Normal"/>
    <w:link w:val="FooterChar"/>
    <w:uiPriority w:val="99"/>
    <w:rsid w:val="00770D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5325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4526</TotalTime>
  <Pages>4</Pages>
  <Words>465</Words>
  <Characters>2656</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158</cp:revision>
  <dcterms:created xsi:type="dcterms:W3CDTF">2015-08-05T02:30:00Z</dcterms:created>
  <dcterms:modified xsi:type="dcterms:W3CDTF">2015-08-14T03:16:00Z</dcterms:modified>
</cp:coreProperties>
</file>